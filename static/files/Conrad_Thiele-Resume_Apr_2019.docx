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BE1A01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7FEECE" w14:textId="77777777" w:rsidR="00692703" w:rsidRPr="00CF1A49" w:rsidRDefault="00FC20DE" w:rsidP="00913946">
            <w:pPr>
              <w:pStyle w:val="Title"/>
            </w:pPr>
            <w:r>
              <w:t>Conrad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Thiele</w:t>
            </w:r>
          </w:p>
          <w:p w14:paraId="4BF9278E" w14:textId="78FC8251" w:rsidR="00692703" w:rsidRPr="00CF1A49" w:rsidRDefault="00FC20DE" w:rsidP="00913946">
            <w:pPr>
              <w:pStyle w:val="ContactInfo"/>
              <w:contextualSpacing w:val="0"/>
            </w:pPr>
            <w:r>
              <w:t xml:space="preserve"> </w:t>
            </w:r>
            <w:r w:rsidR="00F503BB">
              <w:t>5/22 Alfred St Woody Point</w:t>
            </w:r>
            <w:r w:rsidR="008E7CAD">
              <w:t xml:space="preserve"> </w:t>
            </w:r>
            <w:r w:rsidR="00F503BB">
              <w:t>QLD</w:t>
            </w:r>
            <w:r w:rsidR="008E7CAD">
              <w:t xml:space="preserve"> </w:t>
            </w:r>
            <w:r w:rsidR="0044676E">
              <w:t>4019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A2277FE84C945FDA2348CA8A3709BD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>
              <w:t xml:space="preserve"> </w:t>
            </w:r>
            <w:r w:rsidR="00B563CB">
              <w:t>04</w:t>
            </w:r>
            <w:r w:rsidR="0017423F">
              <w:t>15 067 213</w:t>
            </w:r>
          </w:p>
          <w:p w14:paraId="306F60CF" w14:textId="66018367" w:rsidR="00692703" w:rsidRPr="00CF1A49" w:rsidRDefault="00D16CC4" w:rsidP="00913946">
            <w:pPr>
              <w:pStyle w:val="ContactInfoEmphasis"/>
              <w:contextualSpacing w:val="0"/>
            </w:pPr>
            <w:r w:rsidRPr="00D16CC4">
              <w:t>ABN 61 827 026 710</w:t>
            </w:r>
            <w:r>
              <w:t xml:space="preserve"> </w:t>
            </w:r>
            <w:sdt>
              <w:sdtPr>
                <w:alias w:val="Divider dot:"/>
                <w:tag w:val="Divider dot:"/>
                <w:id w:val="348919683"/>
                <w:placeholder>
                  <w:docPart w:val="410E69BF902E4EE69E738B1A6C2B4FA9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>
              <w:t xml:space="preserve"> c</w:t>
            </w:r>
            <w:r w:rsidR="00FC20DE">
              <w:t>onrad.thiele@outlook.com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064EE3AEC8944BB79EE3DEE268BC5E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proofErr w:type="spellStart"/>
            <w:r w:rsidR="00FC20DE">
              <w:t>github</w:t>
            </w:r>
            <w:proofErr w:type="spellEnd"/>
            <w:r w:rsidR="00FC20DE">
              <w:t>/</w:t>
            </w:r>
            <w:proofErr w:type="spellStart"/>
            <w:r w:rsidR="00FC20DE">
              <w:t>tcratius</w:t>
            </w:r>
            <w:proofErr w:type="spellEnd"/>
          </w:p>
        </w:tc>
      </w:tr>
      <w:tr w:rsidR="009571D8" w:rsidRPr="00CF1A49" w14:paraId="56FB18E1" w14:textId="77777777" w:rsidTr="00692703">
        <w:tc>
          <w:tcPr>
            <w:tcW w:w="9360" w:type="dxa"/>
            <w:tcMar>
              <w:top w:w="432" w:type="dxa"/>
            </w:tcMar>
          </w:tcPr>
          <w:p w14:paraId="59C789B7" w14:textId="6CE3D739" w:rsidR="001755A8" w:rsidRPr="00CF1A49" w:rsidRDefault="001755A8" w:rsidP="004B2840"/>
        </w:tc>
      </w:tr>
    </w:tbl>
    <w:p w14:paraId="79F6630D" w14:textId="77777777" w:rsidR="004E01EB" w:rsidRPr="00CF1A49" w:rsidRDefault="00E255B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D92FE91D35D4700A80CCD69B716248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0AEA9A3" w14:textId="77777777" w:rsidTr="00D66A52">
        <w:tc>
          <w:tcPr>
            <w:tcW w:w="9355" w:type="dxa"/>
          </w:tcPr>
          <w:p w14:paraId="7C42D877" w14:textId="77777777" w:rsidR="001D0BF1" w:rsidRPr="00CF1A49" w:rsidRDefault="00A93F0B" w:rsidP="001D0BF1">
            <w:pPr>
              <w:pStyle w:val="Heading3"/>
              <w:contextualSpacing w:val="0"/>
              <w:outlineLvl w:val="2"/>
            </w:pPr>
            <w:r>
              <w:t>march 2016 - jan 2018</w:t>
            </w:r>
          </w:p>
          <w:p w14:paraId="2B77390E" w14:textId="77777777" w:rsidR="001D0BF1" w:rsidRPr="00CF1A49" w:rsidRDefault="00A93F0B" w:rsidP="001D0BF1">
            <w:pPr>
              <w:pStyle w:val="Heading2"/>
              <w:contextualSpacing w:val="0"/>
              <w:outlineLvl w:val="1"/>
            </w:pPr>
            <w:r>
              <w:t>computer technician</w:t>
            </w:r>
            <w:r w:rsidR="001D0BF1" w:rsidRPr="00CF1A49">
              <w:t xml:space="preserve">, </w:t>
            </w:r>
            <w:r w:rsidR="00FC20DE"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Computer Zen</w:t>
            </w:r>
          </w:p>
          <w:p w14:paraId="17D49040" w14:textId="091C487D" w:rsidR="001E3120" w:rsidRPr="00CF1A49" w:rsidRDefault="00FC20DE" w:rsidP="001D0BF1">
            <w:pPr>
              <w:contextualSpacing w:val="0"/>
            </w:pPr>
            <w:r>
              <w:t xml:space="preserve">Visiting customers in their home, </w:t>
            </w:r>
            <w:r w:rsidR="00A93F0B">
              <w:t>communicating and listening to the</w:t>
            </w:r>
            <w:r w:rsidR="00207CCB">
              <w:t>ir</w:t>
            </w:r>
            <w:r w:rsidR="00A93F0B">
              <w:t xml:space="preserve"> issue</w:t>
            </w:r>
            <w:r w:rsidR="00207CCB">
              <w:t>s</w:t>
            </w:r>
            <w:r w:rsidR="00A97DB4">
              <w:t>/</w:t>
            </w:r>
            <w:r w:rsidR="00A93F0B">
              <w:t>problem</w:t>
            </w:r>
            <w:r w:rsidR="00207CCB">
              <w:t xml:space="preserve">s </w:t>
            </w:r>
            <w:r w:rsidR="0009773B">
              <w:t xml:space="preserve">and offering technical advice </w:t>
            </w:r>
            <w:r w:rsidR="006833C7">
              <w:t>and</w:t>
            </w:r>
            <w:r w:rsidR="00237AA6">
              <w:t xml:space="preserve"> then</w:t>
            </w:r>
            <w:r w:rsidR="006833C7">
              <w:t xml:space="preserve"> repair issues with home personal computers and</w:t>
            </w:r>
            <w:r w:rsidR="00237AA6">
              <w:t>/or</w:t>
            </w:r>
            <w:bookmarkStart w:id="0" w:name="_GoBack"/>
            <w:bookmarkEnd w:id="0"/>
            <w:r w:rsidR="006833C7">
              <w:t xml:space="preserve"> network infrastructure</w:t>
            </w:r>
            <w:r w:rsidR="00207CCB">
              <w:t>.</w:t>
            </w:r>
          </w:p>
        </w:tc>
      </w:tr>
      <w:tr w:rsidR="00F61DF9" w:rsidRPr="00CF1A49" w14:paraId="0A68E0FC" w14:textId="77777777" w:rsidTr="00F61DF9">
        <w:tc>
          <w:tcPr>
            <w:tcW w:w="9355" w:type="dxa"/>
            <w:tcMar>
              <w:top w:w="216" w:type="dxa"/>
            </w:tcMar>
          </w:tcPr>
          <w:p w14:paraId="57AEA981" w14:textId="77777777" w:rsidR="00F61DF9" w:rsidRDefault="00A93F0B" w:rsidP="00A93F0B">
            <w:pPr>
              <w:pStyle w:val="Heading3"/>
              <w:contextualSpacing w:val="0"/>
              <w:outlineLvl w:val="2"/>
              <w:rPr>
                <w:b w:val="0"/>
              </w:rPr>
            </w:pPr>
            <w:r>
              <w:t>june 2016</w:t>
            </w:r>
            <w:r w:rsidR="00F61DF9" w:rsidRPr="00CF1A49">
              <w:t xml:space="preserve"> </w:t>
            </w:r>
            <w:r>
              <w:t>– jan 2018</w:t>
            </w:r>
            <w:r w:rsidR="00F61DF9" w:rsidRPr="00CF1A49">
              <w:t xml:space="preserve">, </w:t>
            </w:r>
          </w:p>
          <w:p w14:paraId="62A9AB27" w14:textId="77777777" w:rsidR="00A93F0B" w:rsidRPr="00CF1A49" w:rsidRDefault="00A93F0B" w:rsidP="00A93F0B">
            <w:pPr>
              <w:pStyle w:val="Heading2"/>
              <w:contextualSpacing w:val="0"/>
              <w:outlineLvl w:val="1"/>
            </w:pPr>
            <w:r>
              <w:t>handyman</w:t>
            </w:r>
            <w:r w:rsidRPr="00CF1A49"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n"/>
              </w:rPr>
              <w:t>self employeed</w:t>
            </w:r>
          </w:p>
          <w:p w14:paraId="2217E996" w14:textId="77777777" w:rsidR="00F61DF9" w:rsidRDefault="00A93F0B" w:rsidP="00F61DF9">
            <w:r>
              <w:t xml:space="preserve">Perform general maintenance and upkeep of people homes. </w:t>
            </w:r>
          </w:p>
        </w:tc>
      </w:tr>
    </w:tbl>
    <w:sdt>
      <w:sdtPr>
        <w:alias w:val="Education:"/>
        <w:tag w:val="Education:"/>
        <w:id w:val="-1908763273"/>
        <w:placeholder>
          <w:docPart w:val="78958486DA0F448A9093AE4C47109361"/>
        </w:placeholder>
        <w:temporary/>
        <w:showingPlcHdr/>
        <w15:appearance w15:val="hidden"/>
      </w:sdtPr>
      <w:sdtEndPr/>
      <w:sdtContent>
        <w:p w14:paraId="748BCD94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17545F" w14:textId="77777777" w:rsidTr="00D61658">
        <w:tc>
          <w:tcPr>
            <w:tcW w:w="9355" w:type="dxa"/>
          </w:tcPr>
          <w:p w14:paraId="325AA326" w14:textId="77777777" w:rsidR="001D0BF1" w:rsidRPr="00CF1A49" w:rsidRDefault="00A93F0B" w:rsidP="001D0BF1">
            <w:pPr>
              <w:pStyle w:val="Heading3"/>
              <w:contextualSpacing w:val="0"/>
              <w:outlineLvl w:val="2"/>
            </w:pPr>
            <w:r>
              <w:t>jan</w:t>
            </w:r>
            <w:r w:rsidR="00DE75A5">
              <w:t xml:space="preserve"> </w:t>
            </w:r>
            <w:r>
              <w:t>2018</w:t>
            </w:r>
            <w:r w:rsidR="00DE75A5">
              <w:t xml:space="preserve"> </w:t>
            </w:r>
          </w:p>
          <w:p w14:paraId="5A31B05C" w14:textId="77777777" w:rsidR="001D0BF1" w:rsidRPr="00CF1A49" w:rsidRDefault="00A93F0B" w:rsidP="001D0BF1">
            <w:pPr>
              <w:pStyle w:val="Heading2"/>
              <w:contextualSpacing w:val="0"/>
              <w:outlineLvl w:val="1"/>
            </w:pPr>
            <w:r>
              <w:t>masters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james cook university</w:t>
            </w:r>
          </w:p>
          <w:p w14:paraId="3F47A52B" w14:textId="50043063" w:rsidR="007538DC" w:rsidRDefault="00A93F0B" w:rsidP="007538DC">
            <w:pPr>
              <w:contextualSpacing w:val="0"/>
            </w:pPr>
            <w:r>
              <w:t xml:space="preserve">Learning how to </w:t>
            </w:r>
            <w:r w:rsidR="00DE75A5">
              <w:t>successfully</w:t>
            </w:r>
            <w:r>
              <w:t xml:space="preserve"> determine the needs of the client through</w:t>
            </w:r>
            <w:r w:rsidR="00DE75A5">
              <w:t xml:space="preserve"> systematic querying of multiple stakeholders within the orga</w:t>
            </w:r>
            <w:r w:rsidR="00906F51">
              <w:t>nization to determine the right</w:t>
            </w:r>
            <w:r w:rsidR="00207CCB">
              <w:t xml:space="preserve"> </w:t>
            </w:r>
            <w:r w:rsidR="00DE75A5">
              <w:t>ques</w:t>
            </w:r>
            <w:r w:rsidR="00207CCB">
              <w:t xml:space="preserve">tions to be asked of their data to then provide the answers that can help the customer forecast </w:t>
            </w:r>
            <w:r w:rsidR="00C2392E">
              <w:t xml:space="preserve">for </w:t>
            </w:r>
            <w:r w:rsidR="00CE36F3">
              <w:t xml:space="preserve">both present and </w:t>
            </w:r>
            <w:r w:rsidR="00C2392E">
              <w:t xml:space="preserve">future </w:t>
            </w:r>
            <w:r w:rsidR="00F53DD3">
              <w:t>outcome</w:t>
            </w:r>
            <w:r w:rsidR="00D43ED5">
              <w:t>(s)</w:t>
            </w:r>
            <w:r w:rsidR="00F53DD3">
              <w:t>,</w:t>
            </w:r>
            <w:r w:rsidR="00D847E5">
              <w:t xml:space="preserve">  </w:t>
            </w:r>
            <w:r w:rsidR="00195D6A">
              <w:t xml:space="preserve">and then reporting in manageable </w:t>
            </w:r>
            <w:r w:rsidR="00D43ED5">
              <w:t xml:space="preserve">easy to consume </w:t>
            </w:r>
            <w:r w:rsidR="001A1845">
              <w:t>format</w:t>
            </w:r>
            <w:r w:rsidR="00195D6A">
              <w:t xml:space="preserve"> </w:t>
            </w:r>
            <w:r w:rsidR="001A1845">
              <w:t>which</w:t>
            </w:r>
            <w:r w:rsidR="00195D6A">
              <w:t xml:space="preserve"> allow</w:t>
            </w:r>
            <w:r w:rsidR="001A1845">
              <w:t>s the client/</w:t>
            </w:r>
            <w:r w:rsidR="00D847E5">
              <w:t>business</w:t>
            </w:r>
            <w:r w:rsidR="00195D6A">
              <w:t xml:space="preserve"> leaders to make </w:t>
            </w:r>
            <w:r w:rsidR="001A1845">
              <w:t xml:space="preserve">informed </w:t>
            </w:r>
            <w:r w:rsidR="00D91CB9">
              <w:t>decisions</w:t>
            </w:r>
            <w:r w:rsidR="00207CCB">
              <w:t>.</w:t>
            </w:r>
            <w:r w:rsidR="00C2392E">
              <w:t xml:space="preserve">  </w:t>
            </w:r>
          </w:p>
          <w:p w14:paraId="3A98441A" w14:textId="2255616C" w:rsidR="00DE75A5" w:rsidRDefault="00DE75A5" w:rsidP="007538DC">
            <w:pPr>
              <w:contextualSpacing w:val="0"/>
            </w:pPr>
          </w:p>
          <w:p w14:paraId="408742C7" w14:textId="72D275F4" w:rsidR="00377C0F" w:rsidRDefault="00377C0F" w:rsidP="007538DC">
            <w:pPr>
              <w:contextualSpacing w:val="0"/>
            </w:pPr>
            <w:r>
              <w:t>Pre-processing and cleansing</w:t>
            </w:r>
            <w:r w:rsidR="00D46B41">
              <w:t xml:space="preserve"> of data;</w:t>
            </w:r>
          </w:p>
          <w:p w14:paraId="0F041777" w14:textId="1BEE86E7" w:rsidR="00D46B41" w:rsidRDefault="003247FB" w:rsidP="00446519">
            <w:pPr>
              <w:pStyle w:val="ListParagraph"/>
              <w:numPr>
                <w:ilvl w:val="0"/>
                <w:numId w:val="16"/>
              </w:numPr>
            </w:pPr>
            <w:r>
              <w:t xml:space="preserve">Through </w:t>
            </w:r>
            <w:r w:rsidR="00466F3B">
              <w:t xml:space="preserve">software </w:t>
            </w:r>
            <w:r>
              <w:t>Excel</w:t>
            </w:r>
            <w:r w:rsidR="00466F3B">
              <w:t>,</w:t>
            </w:r>
            <w:r>
              <w:t xml:space="preserve"> R Studio</w:t>
            </w:r>
            <w:r w:rsidR="00466F3B">
              <w:t>, MSQL</w:t>
            </w:r>
          </w:p>
          <w:p w14:paraId="02F8038C" w14:textId="4C4170BB" w:rsidR="003247FB" w:rsidRDefault="00D82616" w:rsidP="00446519">
            <w:pPr>
              <w:pStyle w:val="ListParagraph"/>
              <w:numPr>
                <w:ilvl w:val="0"/>
                <w:numId w:val="16"/>
              </w:numPr>
            </w:pPr>
            <w:r>
              <w:t>Prediction or deletion of missing data</w:t>
            </w:r>
            <w:r w:rsidR="005E4EAD">
              <w:t>.</w:t>
            </w:r>
          </w:p>
          <w:p w14:paraId="039B58DD" w14:textId="270508D7" w:rsidR="00D82616" w:rsidRDefault="00250CE7" w:rsidP="00446519">
            <w:pPr>
              <w:pStyle w:val="ListParagraph"/>
              <w:numPr>
                <w:ilvl w:val="0"/>
                <w:numId w:val="16"/>
              </w:numPr>
            </w:pPr>
            <w:r>
              <w:t>Merging multiple files</w:t>
            </w:r>
            <w:r w:rsidR="006733CD">
              <w:t xml:space="preserve"> (creating unions</w:t>
            </w:r>
            <w:r w:rsidR="0063161C">
              <w:t xml:space="preserve"> based on key fields)</w:t>
            </w:r>
          </w:p>
          <w:p w14:paraId="019DC9C4" w14:textId="40917699" w:rsidR="00250CE7" w:rsidRDefault="00250CE7" w:rsidP="00446519">
            <w:pPr>
              <w:pStyle w:val="ListParagraph"/>
              <w:numPr>
                <w:ilvl w:val="0"/>
                <w:numId w:val="16"/>
              </w:numPr>
            </w:pPr>
            <w:r>
              <w:t xml:space="preserve">Checking for outliers and </w:t>
            </w:r>
            <w:r w:rsidR="007A01C9">
              <w:t>dealing with them in appropriately</w:t>
            </w:r>
            <w:r w:rsidR="00367840">
              <w:t xml:space="preserve"> manner</w:t>
            </w:r>
            <w:r w:rsidR="002D2947">
              <w:t xml:space="preserve">. </w:t>
            </w:r>
            <w:r w:rsidR="009C1DCC">
              <w:t>By asking simple questions;</w:t>
            </w:r>
          </w:p>
          <w:p w14:paraId="3F5A77AE" w14:textId="7465D9C1" w:rsidR="00367840" w:rsidRDefault="000B0A15" w:rsidP="003D1289">
            <w:pPr>
              <w:pStyle w:val="ListParagraph"/>
              <w:numPr>
                <w:ilvl w:val="1"/>
                <w:numId w:val="16"/>
              </w:numPr>
            </w:pPr>
            <w:r>
              <w:t xml:space="preserve">Why do the outliers exist in the first </w:t>
            </w:r>
            <w:r w:rsidR="009C1DCC">
              <w:t>place?</w:t>
            </w:r>
          </w:p>
          <w:p w14:paraId="6BE3AA1E" w14:textId="1212AD48" w:rsidR="009C1DCC" w:rsidRDefault="003B3CEE" w:rsidP="003D1289">
            <w:pPr>
              <w:pStyle w:val="ListParagraph"/>
              <w:numPr>
                <w:ilvl w:val="1"/>
                <w:numId w:val="16"/>
              </w:numPr>
            </w:pPr>
            <w:r>
              <w:t xml:space="preserve">Are these signs of changes in </w:t>
            </w:r>
            <w:r w:rsidR="00D4018E">
              <w:t>behavior</w:t>
            </w:r>
            <w:r w:rsidR="005A1860">
              <w:t xml:space="preserve"> or a trend which </w:t>
            </w:r>
            <w:r w:rsidR="00D92641">
              <w:t>needs to be observed</w:t>
            </w:r>
            <w:r w:rsidR="0030640F">
              <w:t>?</w:t>
            </w:r>
          </w:p>
          <w:p w14:paraId="5402EC12" w14:textId="027638A8" w:rsidR="000B0A15" w:rsidRDefault="001E79A6" w:rsidP="005E4EAD">
            <w:pPr>
              <w:pStyle w:val="ListParagraph"/>
              <w:numPr>
                <w:ilvl w:val="1"/>
                <w:numId w:val="16"/>
              </w:numPr>
            </w:pPr>
            <w:r>
              <w:t>Can they offer any further insight or are they purely</w:t>
            </w:r>
            <w:r w:rsidR="00107D71">
              <w:t xml:space="preserve"> </w:t>
            </w:r>
            <w:r w:rsidR="0030640F">
              <w:t>happenstance?</w:t>
            </w:r>
          </w:p>
          <w:p w14:paraId="39DB7973" w14:textId="77777777" w:rsidR="003278EA" w:rsidRDefault="003278EA" w:rsidP="007538DC">
            <w:pPr>
              <w:contextualSpacing w:val="0"/>
            </w:pPr>
          </w:p>
          <w:p w14:paraId="1082A6A1" w14:textId="03ED37D1" w:rsidR="00F617D3" w:rsidRDefault="00DE75A5" w:rsidP="007538DC">
            <w:pPr>
              <w:contextualSpacing w:val="0"/>
            </w:pPr>
            <w:r>
              <w:t xml:space="preserve">Analysis and </w:t>
            </w:r>
            <w:r w:rsidR="00A13AD9">
              <w:t>r</w:t>
            </w:r>
            <w:r>
              <w:t>eport</w:t>
            </w:r>
            <w:r w:rsidR="008764AB">
              <w:t>ing</w:t>
            </w:r>
            <w:r w:rsidR="00801540">
              <w:t xml:space="preserve"> the</w:t>
            </w:r>
            <w:r>
              <w:t xml:space="preserve"> findings;</w:t>
            </w:r>
          </w:p>
          <w:p w14:paraId="3B9E07FD" w14:textId="44F4D2B6" w:rsidR="00BA48C0" w:rsidRDefault="00F617D3" w:rsidP="00BA48C0">
            <w:pPr>
              <w:pStyle w:val="ListParagraph"/>
              <w:numPr>
                <w:ilvl w:val="0"/>
                <w:numId w:val="18"/>
              </w:numPr>
            </w:pPr>
            <w:r>
              <w:t>Techniques for which can be emplo</w:t>
            </w:r>
            <w:r w:rsidR="00BA48C0">
              <w:t>yed and have been learnt;</w:t>
            </w:r>
          </w:p>
          <w:p w14:paraId="7845F4C1" w14:textId="566EC7AB" w:rsidR="00D61658" w:rsidRDefault="00D61658" w:rsidP="00BA48C0">
            <w:pPr>
              <w:pStyle w:val="ListParagraph"/>
              <w:numPr>
                <w:ilvl w:val="1"/>
                <w:numId w:val="16"/>
              </w:numPr>
            </w:pPr>
            <w:r>
              <w:t>Normalizing the data through statistical methods to ensure they scale well in graphs.</w:t>
            </w:r>
          </w:p>
          <w:p w14:paraId="5BED0ED8" w14:textId="6C0D0DB1" w:rsidR="00ED215B" w:rsidRDefault="00D61658" w:rsidP="00BA48C0">
            <w:pPr>
              <w:pStyle w:val="ListParagraph"/>
              <w:numPr>
                <w:ilvl w:val="1"/>
                <w:numId w:val="16"/>
              </w:numPr>
            </w:pPr>
            <w:r>
              <w:t>Determining the distribution of the data, normal or non-parametric, to enable hypothesis to be formed and thereby strengthening the reliability of the results.</w:t>
            </w:r>
          </w:p>
          <w:p w14:paraId="73C23624" w14:textId="0DDB26B4" w:rsidR="00335818" w:rsidRDefault="00037515" w:rsidP="00F83FB6">
            <w:pPr>
              <w:pStyle w:val="ListParagraph"/>
              <w:numPr>
                <w:ilvl w:val="1"/>
                <w:numId w:val="16"/>
              </w:numPr>
            </w:pPr>
            <w:r>
              <w:t xml:space="preserve">Predicting </w:t>
            </w:r>
            <w:r w:rsidR="00F617D3">
              <w:t>future changes</w:t>
            </w:r>
            <w:r w:rsidR="00335818">
              <w:t xml:space="preserve"> through machine learning techniques.</w:t>
            </w:r>
          </w:p>
          <w:p w14:paraId="48C39EF0" w14:textId="0B0D6F63" w:rsidR="008B68B7" w:rsidRDefault="0027769A" w:rsidP="008B68B7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This can be achieved using</w:t>
            </w:r>
            <w:r w:rsidR="008764AB">
              <w:rPr>
                <w:noProof/>
              </w:rPr>
              <w:t xml:space="preserve"> </w:t>
            </w:r>
            <w:r w:rsidR="00EB02D1">
              <w:rPr>
                <w:noProof/>
              </w:rPr>
              <w:t xml:space="preserve">open source tools </w:t>
            </w:r>
            <w:r w:rsidR="008764AB">
              <w:rPr>
                <w:noProof/>
              </w:rPr>
              <w:t>such as</w:t>
            </w:r>
            <w:r w:rsidR="008B68B7">
              <w:rPr>
                <w:noProof/>
              </w:rPr>
              <w:t>;</w:t>
            </w:r>
          </w:p>
          <w:p w14:paraId="7DD1D4B8" w14:textId="5FDADA90" w:rsidR="008B68B7" w:rsidRDefault="008764AB" w:rsidP="003A074F">
            <w:pPr>
              <w:pStyle w:val="ListParagraph"/>
              <w:numPr>
                <w:ilvl w:val="1"/>
                <w:numId w:val="17"/>
              </w:numPr>
              <w:rPr>
                <w:noProof/>
              </w:rPr>
            </w:pPr>
            <w:r>
              <w:rPr>
                <w:noProof/>
              </w:rPr>
              <w:t>R Studio</w:t>
            </w:r>
            <w:r w:rsidR="00AB1F11">
              <w:rPr>
                <w:noProof/>
              </w:rPr>
              <w:t xml:space="preserve"> </w:t>
            </w:r>
            <w:r w:rsidR="008B68B7">
              <w:rPr>
                <w:noProof/>
              </w:rPr>
              <w:t>Markdown reproducible (PDF &amp; HTML)</w:t>
            </w:r>
          </w:p>
          <w:p w14:paraId="7BB7E6B0" w14:textId="2081234B" w:rsidR="00EB02D1" w:rsidRPr="00ED215B" w:rsidRDefault="004A324B" w:rsidP="00EB02D1">
            <w:pPr>
              <w:pStyle w:val="ListParagraph"/>
              <w:numPr>
                <w:ilvl w:val="1"/>
                <w:numId w:val="17"/>
              </w:numPr>
              <w:rPr>
                <w:noProof/>
              </w:rPr>
            </w:pPr>
            <w:r>
              <w:rPr>
                <w:noProof/>
              </w:rPr>
              <w:t>R Studio Dashboards</w:t>
            </w:r>
          </w:p>
          <w:p w14:paraId="2F09A205" w14:textId="77777777" w:rsidR="009C0CA9" w:rsidRDefault="00510B61" w:rsidP="00ED215B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Paid software</w:t>
            </w:r>
            <w:r w:rsidR="009C0CA9">
              <w:rPr>
                <w:noProof/>
              </w:rPr>
              <w:t>;</w:t>
            </w:r>
          </w:p>
          <w:p w14:paraId="18C53DC6" w14:textId="1F9955E9" w:rsidR="00510B61" w:rsidRDefault="00446519" w:rsidP="009C0CA9">
            <w:pPr>
              <w:pStyle w:val="ListParagraph"/>
              <w:numPr>
                <w:ilvl w:val="1"/>
                <w:numId w:val="14"/>
              </w:numPr>
              <w:rPr>
                <w:noProof/>
              </w:rPr>
            </w:pPr>
            <w:r>
              <w:rPr>
                <w:noProof/>
              </w:rPr>
              <w:t>Tableau</w:t>
            </w:r>
            <w:r w:rsidR="00510B61">
              <w:rPr>
                <w:noProof/>
              </w:rPr>
              <w:t xml:space="preserve"> (Dashboards)</w:t>
            </w:r>
            <w:r>
              <w:rPr>
                <w:noProof/>
              </w:rPr>
              <w:t xml:space="preserve"> </w:t>
            </w:r>
          </w:p>
          <w:p w14:paraId="0E2815F8" w14:textId="0C52DAFB" w:rsidR="00ED215B" w:rsidRDefault="00B84C28" w:rsidP="009C0CA9">
            <w:pPr>
              <w:pStyle w:val="ListParagraph"/>
              <w:numPr>
                <w:ilvl w:val="1"/>
                <w:numId w:val="14"/>
              </w:numPr>
              <w:rPr>
                <w:noProof/>
              </w:rPr>
            </w:pPr>
            <w:r>
              <w:rPr>
                <w:noProof/>
              </w:rPr>
              <w:t>SAS</w:t>
            </w:r>
            <w:r w:rsidR="00446519">
              <w:rPr>
                <w:noProof/>
              </w:rPr>
              <w:t xml:space="preserve"> </w:t>
            </w:r>
            <w:r w:rsidR="009C0CA9">
              <w:rPr>
                <w:noProof/>
              </w:rPr>
              <w:t xml:space="preserve">(accessing MSQL servers </w:t>
            </w:r>
            <w:r w:rsidR="00255167">
              <w:rPr>
                <w:noProof/>
              </w:rPr>
              <w:t>&amp; machine learning)</w:t>
            </w:r>
          </w:p>
          <w:p w14:paraId="60FE9CE9" w14:textId="68DA7CC6" w:rsidR="00ED215B" w:rsidRDefault="004A63C0" w:rsidP="00ED215B">
            <w:pPr>
              <w:pStyle w:val="ListParagraph"/>
              <w:numPr>
                <w:ilvl w:val="0"/>
                <w:numId w:val="14"/>
              </w:numPr>
              <w:rPr>
                <w:noProof/>
              </w:rPr>
            </w:pPr>
            <w:r>
              <w:rPr>
                <w:noProof/>
              </w:rPr>
              <w:t>Oral P</w:t>
            </w:r>
            <w:r w:rsidR="00DE75A5" w:rsidRPr="00ED215B">
              <w:rPr>
                <w:noProof/>
              </w:rPr>
              <w:t>resentations</w:t>
            </w:r>
            <w:r w:rsidR="00D61658">
              <w:rPr>
                <w:noProof/>
              </w:rPr>
              <w:t>.</w:t>
            </w:r>
          </w:p>
          <w:p w14:paraId="48E824C9" w14:textId="60098905" w:rsidR="00DE75A5" w:rsidRDefault="00ED215B" w:rsidP="00ED215B">
            <w:pPr>
              <w:pStyle w:val="ListParagraph"/>
              <w:numPr>
                <w:ilvl w:val="0"/>
                <w:numId w:val="14"/>
              </w:numPr>
            </w:pPr>
            <w:r>
              <w:rPr>
                <w:noProof/>
              </w:rPr>
              <w:t>I</w:t>
            </w:r>
            <w:r w:rsidR="00DE75A5" w:rsidRPr="00ED215B">
              <w:rPr>
                <w:noProof/>
              </w:rPr>
              <w:t xml:space="preserve">n-depth </w:t>
            </w:r>
            <w:r>
              <w:rPr>
                <w:noProof/>
              </w:rPr>
              <w:t xml:space="preserve">written </w:t>
            </w:r>
            <w:r w:rsidR="00DE75A5" w:rsidRPr="00ED215B">
              <w:rPr>
                <w:noProof/>
              </w:rPr>
              <w:t>reports</w:t>
            </w:r>
            <w:r w:rsidR="00D61658">
              <w:rPr>
                <w:noProof/>
              </w:rPr>
              <w:t>.</w:t>
            </w:r>
          </w:p>
          <w:p w14:paraId="20FDE205" w14:textId="77777777" w:rsidR="006E1672" w:rsidRDefault="006E1672" w:rsidP="006E1672">
            <w:pPr>
              <w:pStyle w:val="Heading3"/>
              <w:contextualSpacing w:val="0"/>
              <w:outlineLvl w:val="2"/>
            </w:pPr>
          </w:p>
          <w:p w14:paraId="21A3E955" w14:textId="4E26B4F5" w:rsidR="006E1672" w:rsidRPr="00CF1A49" w:rsidRDefault="006E1672" w:rsidP="006E1672">
            <w:pPr>
              <w:pStyle w:val="Heading3"/>
              <w:contextualSpacing w:val="0"/>
              <w:outlineLvl w:val="2"/>
            </w:pPr>
            <w:r>
              <w:t>may 2016</w:t>
            </w:r>
          </w:p>
          <w:p w14:paraId="3011D99D" w14:textId="12D77C6F" w:rsidR="006E1672" w:rsidRDefault="006E1672" w:rsidP="006E1672">
            <w:pPr>
              <w:pStyle w:val="Heading2"/>
              <w:contextualSpacing w:val="0"/>
              <w:outlineLvl w:val="1"/>
              <w:rPr>
                <w:color w:val="auto"/>
              </w:rPr>
            </w:pPr>
            <w:r>
              <w:t xml:space="preserve">cert III Office administration, </w:t>
            </w:r>
            <w:r w:rsidRPr="006E1672">
              <w:rPr>
                <w:color w:val="auto"/>
              </w:rPr>
              <w:t>MAX EMPLOYMENT</w:t>
            </w:r>
          </w:p>
          <w:p w14:paraId="476299F5" w14:textId="2381F7AA" w:rsidR="006E1672" w:rsidRDefault="006E1672" w:rsidP="006E1672">
            <w:r>
              <w:t>Training was provided on site at Masters’ Warehouse in Everton Park to prepare the students for possible jobs within the company.  Skills attainted where;</w:t>
            </w:r>
          </w:p>
          <w:p w14:paraId="70B8686E" w14:textId="01C20D9D" w:rsidR="006E1672" w:rsidRDefault="006E1672" w:rsidP="006E1672">
            <w:pPr>
              <w:pStyle w:val="ListParagraph"/>
              <w:numPr>
                <w:ilvl w:val="0"/>
                <w:numId w:val="15"/>
              </w:numPr>
            </w:pPr>
            <w:r>
              <w:t>Greeting a customer, effective communication and listening</w:t>
            </w:r>
            <w:r w:rsidR="00C2392E">
              <w:t xml:space="preserve"> in caring manner.</w:t>
            </w:r>
          </w:p>
          <w:p w14:paraId="4C06FB31" w14:textId="7ABE470B" w:rsidR="006E1672" w:rsidRDefault="006E1672" w:rsidP="006E1672">
            <w:pPr>
              <w:pStyle w:val="ListParagraph"/>
              <w:numPr>
                <w:ilvl w:val="0"/>
                <w:numId w:val="15"/>
              </w:numPr>
            </w:pPr>
            <w:r>
              <w:t>Product knowledge and alternative selling based on customers’ needs.</w:t>
            </w:r>
          </w:p>
          <w:p w14:paraId="6AEA203D" w14:textId="5159BD41" w:rsidR="006E1672" w:rsidRPr="006E1672" w:rsidRDefault="006E1672" w:rsidP="006E1672">
            <w:pPr>
              <w:pStyle w:val="ListParagraph"/>
              <w:numPr>
                <w:ilvl w:val="0"/>
                <w:numId w:val="15"/>
              </w:numPr>
            </w:pPr>
            <w:r>
              <w:t>Safety principals within in the retail industry.</w:t>
            </w:r>
          </w:p>
          <w:p w14:paraId="7E797F58" w14:textId="06E63767" w:rsidR="006E1672" w:rsidRPr="00CF1A49" w:rsidRDefault="006E1672" w:rsidP="006E1672"/>
        </w:tc>
      </w:tr>
      <w:tr w:rsidR="00F61DF9" w:rsidRPr="00CF1A49" w14:paraId="073C2CED" w14:textId="77777777" w:rsidTr="00D61658">
        <w:tc>
          <w:tcPr>
            <w:tcW w:w="9355" w:type="dxa"/>
            <w:tcMar>
              <w:top w:w="216" w:type="dxa"/>
            </w:tcMar>
          </w:tcPr>
          <w:p w14:paraId="2D5A9EDB" w14:textId="77777777" w:rsidR="006E1672" w:rsidRDefault="006E1672" w:rsidP="00F61DF9">
            <w:pPr>
              <w:pStyle w:val="Heading3"/>
              <w:contextualSpacing w:val="0"/>
              <w:outlineLvl w:val="2"/>
            </w:pPr>
          </w:p>
          <w:p w14:paraId="180C8EAA" w14:textId="26267B73" w:rsidR="00F61DF9" w:rsidRPr="00CF1A49" w:rsidRDefault="00DE75A5" w:rsidP="00F61DF9">
            <w:pPr>
              <w:pStyle w:val="Heading3"/>
              <w:contextualSpacing w:val="0"/>
              <w:outlineLvl w:val="2"/>
            </w:pPr>
            <w:r>
              <w:t>sep</w:t>
            </w:r>
            <w:r w:rsidR="00F61DF9" w:rsidRPr="00CF1A49">
              <w:t xml:space="preserve"> </w:t>
            </w:r>
            <w:r>
              <w:t>2011</w:t>
            </w:r>
          </w:p>
          <w:p w14:paraId="34C9D48B" w14:textId="77777777" w:rsidR="00F61DF9" w:rsidRPr="00CF1A49" w:rsidRDefault="00DE75A5" w:rsidP="00F61DF9">
            <w:pPr>
              <w:pStyle w:val="Heading2"/>
              <w:contextualSpacing w:val="0"/>
              <w:outlineLvl w:val="1"/>
            </w:pPr>
            <w:r>
              <w:t>bachelor of nursing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australian catholic university</w:t>
            </w:r>
          </w:p>
          <w:p w14:paraId="3DEBA898" w14:textId="2615698C" w:rsidR="00DE75A5" w:rsidRDefault="00DE75A5" w:rsidP="00F61DF9">
            <w:r>
              <w:t xml:space="preserve">Effectively communicate between multiple groups of skilled workers to obtain </w:t>
            </w:r>
            <w:r w:rsidR="00C2392E">
              <w:t>the best outcome for the client.</w:t>
            </w:r>
          </w:p>
          <w:p w14:paraId="14AFAFBB" w14:textId="77777777" w:rsidR="00DE75A5" w:rsidRDefault="00DE75A5" w:rsidP="00F61DF9"/>
          <w:p w14:paraId="0C790718" w14:textId="77777777" w:rsidR="00F61DF9" w:rsidRDefault="00C2392E" w:rsidP="00F61DF9">
            <w:r>
              <w:t>Courageously p</w:t>
            </w:r>
            <w:r w:rsidR="00DE75A5">
              <w:t>erform assessments of the client</w:t>
            </w:r>
            <w:r w:rsidR="00F04F30">
              <w:t>s’</w:t>
            </w:r>
            <w:r w:rsidR="00DE75A5">
              <w:t xml:space="preserve">, </w:t>
            </w:r>
            <w:r w:rsidR="00F04F30">
              <w:t>set</w:t>
            </w:r>
            <w:r w:rsidR="00DE75A5">
              <w:t xml:space="preserve"> procedures in place, review the outcome of the interventions and analyze the efficacy </w:t>
            </w:r>
            <w:r w:rsidR="009D25E6">
              <w:t>of interventions</w:t>
            </w:r>
            <w:r w:rsidR="00F04F30">
              <w:t>, while maintaining the integrity of my profession which key ethos is caring.</w:t>
            </w:r>
          </w:p>
          <w:p w14:paraId="32F54A9D" w14:textId="35334F61" w:rsidR="00AB3399" w:rsidRDefault="00AB3399" w:rsidP="00F61DF9"/>
        </w:tc>
      </w:tr>
    </w:tbl>
    <w:sdt>
      <w:sdtPr>
        <w:alias w:val="Skills:"/>
        <w:tag w:val="Skills:"/>
        <w:id w:val="-1392877668"/>
        <w:placeholder>
          <w:docPart w:val="BEA6DE63301C4C7588DB347AD671BFD5"/>
        </w:placeholder>
        <w:temporary/>
        <w:showingPlcHdr/>
        <w15:appearance w15:val="hidden"/>
      </w:sdtPr>
      <w:sdtEndPr/>
      <w:sdtContent>
        <w:p w14:paraId="100D3CC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F313A6D" w14:textId="77777777" w:rsidTr="00CF1A49">
        <w:tc>
          <w:tcPr>
            <w:tcW w:w="4675" w:type="dxa"/>
          </w:tcPr>
          <w:p w14:paraId="66E1BE90" w14:textId="77777777" w:rsidR="001E3120" w:rsidRPr="006E1507" w:rsidRDefault="009D25E6" w:rsidP="006E1507">
            <w:pPr>
              <w:pStyle w:val="ListBullet"/>
              <w:contextualSpacing w:val="0"/>
            </w:pPr>
            <w:r>
              <w:t>Communication and listening are two main strength that any business would benefit from by employing me</w:t>
            </w:r>
          </w:p>
          <w:p w14:paraId="7D588874" w14:textId="77777777" w:rsidR="001F4E6D" w:rsidRPr="006E1507" w:rsidRDefault="009D25E6" w:rsidP="006E1507">
            <w:pPr>
              <w:pStyle w:val="ListBullet"/>
              <w:contextualSpacing w:val="0"/>
            </w:pPr>
            <w:r>
              <w:t>Touch typing 45wpm</w:t>
            </w:r>
          </w:p>
        </w:tc>
        <w:tc>
          <w:tcPr>
            <w:tcW w:w="4675" w:type="dxa"/>
            <w:tcMar>
              <w:left w:w="360" w:type="dxa"/>
            </w:tcMar>
          </w:tcPr>
          <w:p w14:paraId="4877CACB" w14:textId="77777777" w:rsidR="003A0632" w:rsidRPr="006E1507" w:rsidRDefault="009D25E6" w:rsidP="006E1507">
            <w:pPr>
              <w:pStyle w:val="ListBullet"/>
              <w:contextualSpacing w:val="0"/>
            </w:pPr>
            <w:r>
              <w:t>Proficient with MS Word</w:t>
            </w:r>
          </w:p>
          <w:p w14:paraId="36ABA2F1" w14:textId="77777777" w:rsidR="001E3120" w:rsidRPr="006E1507" w:rsidRDefault="009D25E6" w:rsidP="006E1507">
            <w:pPr>
              <w:pStyle w:val="ListBullet"/>
              <w:contextualSpacing w:val="0"/>
            </w:pPr>
            <w:r>
              <w:t>Excellent with MS Excel</w:t>
            </w:r>
          </w:p>
          <w:p w14:paraId="7196BF2E" w14:textId="77777777" w:rsidR="001E3120" w:rsidRPr="006E1507" w:rsidRDefault="009D25E6" w:rsidP="006E1507">
            <w:pPr>
              <w:pStyle w:val="ListBullet"/>
              <w:contextualSpacing w:val="0"/>
            </w:pPr>
            <w:r>
              <w:t>Fantastic phone manner</w:t>
            </w:r>
          </w:p>
        </w:tc>
      </w:tr>
    </w:tbl>
    <w:sdt>
      <w:sdtPr>
        <w:alias w:val="Activities:"/>
        <w:tag w:val="Activities:"/>
        <w:id w:val="1223332893"/>
        <w:placeholder>
          <w:docPart w:val="449F04453E604178A85A307D28FB6D10"/>
        </w:placeholder>
        <w:temporary/>
        <w:showingPlcHdr/>
        <w15:appearance w15:val="hidden"/>
      </w:sdtPr>
      <w:sdtEndPr/>
      <w:sdtContent>
        <w:p w14:paraId="5E9B450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5B43128" w14:textId="111C4FA9" w:rsidR="00B51D1B" w:rsidRDefault="009D25E6" w:rsidP="006E1507">
      <w:r>
        <w:t>For the last two years, I have been teaching myself</w:t>
      </w:r>
      <w:r w:rsidR="00F04F30">
        <w:t>,</w:t>
      </w:r>
      <w:r>
        <w:t xml:space="preserve"> </w:t>
      </w:r>
      <w:r w:rsidR="00F04F30">
        <w:t>mostly through a book and online,</w:t>
      </w:r>
      <w:r>
        <w:t xml:space="preserve"> how to write and read computer code.  It started off as and an interest and then decided to study full time.  I have recently moved to be closer to my children and enjoy spending more time with them.  My goal is to make them all p</w:t>
      </w:r>
      <w:r w:rsidR="00F04F30">
        <w:t>roductive members of society with the</w:t>
      </w:r>
      <w:r>
        <w:t xml:space="preserve"> </w:t>
      </w:r>
      <w:r w:rsidR="00B40371">
        <w:t>aim to lead by example.</w:t>
      </w:r>
    </w:p>
    <w:p w14:paraId="6CCE7890" w14:textId="77777777" w:rsidR="00B40371" w:rsidRDefault="00B40371" w:rsidP="00B40371">
      <w:pPr>
        <w:pStyle w:val="Heading1"/>
      </w:pPr>
      <w:r>
        <w:t>referees</w:t>
      </w:r>
    </w:p>
    <w:p w14:paraId="47F40C85" w14:textId="77777777" w:rsidR="003C3618" w:rsidRDefault="003C3618" w:rsidP="003C3618">
      <w:pPr>
        <w:pStyle w:val="Heading3"/>
        <w:rPr>
          <w:rFonts w:eastAsiaTheme="minorHAnsi"/>
        </w:rPr>
      </w:pPr>
      <w:r>
        <w:rPr>
          <w:rFonts w:eastAsiaTheme="minorHAnsi"/>
        </w:rPr>
        <w:t>owner</w:t>
      </w:r>
    </w:p>
    <w:p w14:paraId="78912CD8" w14:textId="77777777" w:rsidR="003C3618" w:rsidRDefault="006D5CBD" w:rsidP="003C3618">
      <w:pPr>
        <w:pStyle w:val="Heading2"/>
        <w:rPr>
          <w:rFonts w:eastAsiaTheme="minorHAnsi"/>
        </w:rPr>
      </w:pPr>
      <w:r>
        <w:rPr>
          <w:rFonts w:eastAsiaTheme="minorHAnsi"/>
        </w:rPr>
        <w:t>tOBY hAZLETT</w:t>
      </w:r>
      <w:r w:rsidR="003C3618">
        <w:rPr>
          <w:rFonts w:eastAsiaTheme="minorHAnsi"/>
        </w:rPr>
        <w:t xml:space="preserve">, </w:t>
      </w:r>
      <w:r w:rsidRPr="006D5CBD">
        <w:rPr>
          <w:rFonts w:eastAsiaTheme="minorHAnsi"/>
          <w:color w:val="auto"/>
        </w:rPr>
        <w:t>COMPUTER ZEN</w:t>
      </w:r>
    </w:p>
    <w:p w14:paraId="613B73BF" w14:textId="77777777" w:rsidR="00B40371" w:rsidRDefault="00B40371" w:rsidP="00AB3399">
      <w:pPr>
        <w:pStyle w:val="Heading1"/>
        <w:spacing w:before="0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B40371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0451 134 972</w:t>
      </w:r>
    </w:p>
    <w:p w14:paraId="40D447B8" w14:textId="77777777" w:rsidR="003C3618" w:rsidRDefault="003C3618" w:rsidP="00B4037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2AD035D0" w14:textId="77777777" w:rsidR="003C3618" w:rsidRDefault="003C3618" w:rsidP="003C3618">
      <w:pPr>
        <w:pStyle w:val="Heading3"/>
        <w:rPr>
          <w:rFonts w:eastAsiaTheme="minorHAnsi"/>
        </w:rPr>
      </w:pPr>
      <w:r>
        <w:rPr>
          <w:rFonts w:eastAsiaTheme="minorHAnsi"/>
        </w:rPr>
        <w:t>Direction of Nursing</w:t>
      </w:r>
    </w:p>
    <w:p w14:paraId="10AD297B" w14:textId="77777777" w:rsidR="003C3618" w:rsidRPr="006D5CBD" w:rsidRDefault="003C3618" w:rsidP="006D5CBD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Patricia Hamilton, </w:t>
      </w:r>
      <w:r w:rsidRPr="006D5CBD">
        <w:rPr>
          <w:rFonts w:eastAsiaTheme="minorHAnsi"/>
          <w:color w:val="auto"/>
        </w:rPr>
        <w:t>SUNNYMEADE PARK AGED CARE</w:t>
      </w:r>
    </w:p>
    <w:p w14:paraId="5E1D2102" w14:textId="77777777" w:rsidR="003C3618" w:rsidRPr="00B40371" w:rsidRDefault="003C3618" w:rsidP="00AB3399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3C3618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(07) 5495 4233</w:t>
      </w:r>
    </w:p>
    <w:p w14:paraId="1E8834F4" w14:textId="77777777" w:rsidR="00B40371" w:rsidRPr="00B40371" w:rsidRDefault="00B40371" w:rsidP="00B4037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6A642557" w14:textId="77777777" w:rsidR="006D5CBD" w:rsidRDefault="006D5CBD" w:rsidP="006D5CBD">
      <w:pPr>
        <w:pStyle w:val="Heading3"/>
        <w:rPr>
          <w:rFonts w:eastAsiaTheme="minorHAnsi"/>
        </w:rPr>
      </w:pPr>
      <w:r w:rsidRPr="00B40371">
        <w:rPr>
          <w:rFonts w:eastAsiaTheme="minorHAnsi"/>
        </w:rPr>
        <w:t>Sales Manager</w:t>
      </w:r>
    </w:p>
    <w:p w14:paraId="1EF97D5C" w14:textId="77777777" w:rsidR="00B40371" w:rsidRPr="00B40371" w:rsidRDefault="00B40371" w:rsidP="006D5CBD">
      <w:pPr>
        <w:pStyle w:val="Heading2"/>
        <w:rPr>
          <w:rFonts w:eastAsiaTheme="minorHAnsi"/>
        </w:rPr>
      </w:pPr>
      <w:r w:rsidRPr="00B40371">
        <w:rPr>
          <w:rFonts w:eastAsiaTheme="minorHAnsi"/>
        </w:rPr>
        <w:t>Andrew Crawford-Flett</w:t>
      </w:r>
      <w:r w:rsidR="006D5CBD">
        <w:rPr>
          <w:rFonts w:eastAsiaTheme="minorHAnsi"/>
        </w:rPr>
        <w:t xml:space="preserve">, </w:t>
      </w:r>
      <w:r w:rsidR="006D5CBD" w:rsidRPr="006D5CBD">
        <w:rPr>
          <w:rFonts w:eastAsiaTheme="minorHAnsi"/>
          <w:color w:val="auto"/>
        </w:rPr>
        <w:t>ZEEAM bACKUP AND DATA SOLUTIONS</w:t>
      </w:r>
    </w:p>
    <w:p w14:paraId="644AE479" w14:textId="77777777" w:rsidR="00B40371" w:rsidRDefault="00B40371" w:rsidP="00AB3399">
      <w:pPr>
        <w:pStyle w:val="Heading1"/>
        <w:spacing w:before="0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  <w:r w:rsidRPr="00B40371"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  <w:t>0451 631 414</w:t>
      </w:r>
    </w:p>
    <w:p w14:paraId="282BDCAF" w14:textId="77777777" w:rsidR="00B40371" w:rsidRDefault="00B40371" w:rsidP="00B4037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35BE008A" w14:textId="77777777" w:rsidR="003C3618" w:rsidRDefault="003C3618" w:rsidP="00B4037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5527753D" w14:textId="77777777" w:rsidR="003C3618" w:rsidRDefault="003C3618" w:rsidP="00B40371">
      <w:pPr>
        <w:pStyle w:val="Heading1"/>
        <w:rPr>
          <w:rFonts w:asciiTheme="minorHAnsi" w:eastAsiaTheme="minorHAnsi" w:hAnsiTheme="minorHAnsi" w:cstheme="minorBidi"/>
          <w:b w:val="0"/>
          <w:caps w:val="0"/>
          <w:color w:val="595959" w:themeColor="text1" w:themeTint="A6"/>
          <w:sz w:val="22"/>
          <w:szCs w:val="22"/>
        </w:rPr>
      </w:pPr>
    </w:p>
    <w:p w14:paraId="65C98D75" w14:textId="77777777" w:rsidR="00B40371" w:rsidRPr="006E1507" w:rsidRDefault="00B40371" w:rsidP="006E1507"/>
    <w:sectPr w:rsidR="00B40371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B6F24" w14:textId="77777777" w:rsidR="00E255B4" w:rsidRDefault="00E255B4" w:rsidP="0068194B">
      <w:r>
        <w:separator/>
      </w:r>
    </w:p>
    <w:p w14:paraId="7923B3EE" w14:textId="77777777" w:rsidR="00E255B4" w:rsidRDefault="00E255B4"/>
    <w:p w14:paraId="69BABB67" w14:textId="77777777" w:rsidR="00E255B4" w:rsidRDefault="00E255B4"/>
  </w:endnote>
  <w:endnote w:type="continuationSeparator" w:id="0">
    <w:p w14:paraId="0E2F3303" w14:textId="77777777" w:rsidR="00E255B4" w:rsidRDefault="00E255B4" w:rsidP="0068194B">
      <w:r>
        <w:continuationSeparator/>
      </w:r>
    </w:p>
    <w:p w14:paraId="43C4A82C" w14:textId="77777777" w:rsidR="00E255B4" w:rsidRDefault="00E255B4"/>
    <w:p w14:paraId="6A746EA8" w14:textId="77777777" w:rsidR="00E255B4" w:rsidRDefault="00E255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A920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2A192" w14:textId="77777777" w:rsidR="00E255B4" w:rsidRDefault="00E255B4" w:rsidP="0068194B">
      <w:r>
        <w:separator/>
      </w:r>
    </w:p>
    <w:p w14:paraId="6D4D3268" w14:textId="77777777" w:rsidR="00E255B4" w:rsidRDefault="00E255B4"/>
    <w:p w14:paraId="4593ADDA" w14:textId="77777777" w:rsidR="00E255B4" w:rsidRDefault="00E255B4"/>
  </w:footnote>
  <w:footnote w:type="continuationSeparator" w:id="0">
    <w:p w14:paraId="760A1C0F" w14:textId="77777777" w:rsidR="00E255B4" w:rsidRDefault="00E255B4" w:rsidP="0068194B">
      <w:r>
        <w:continuationSeparator/>
      </w:r>
    </w:p>
    <w:p w14:paraId="7CE37457" w14:textId="77777777" w:rsidR="00E255B4" w:rsidRDefault="00E255B4"/>
    <w:p w14:paraId="3CF3286A" w14:textId="77777777" w:rsidR="00E255B4" w:rsidRDefault="00E255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C788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21B7DA0" wp14:editId="63AF21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F32A67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1A6E03"/>
    <w:multiLevelType w:val="hybridMultilevel"/>
    <w:tmpl w:val="5A40D3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12945"/>
    <w:multiLevelType w:val="hybridMultilevel"/>
    <w:tmpl w:val="F34C2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E0D0F"/>
    <w:multiLevelType w:val="hybridMultilevel"/>
    <w:tmpl w:val="673A97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716041E"/>
    <w:multiLevelType w:val="hybridMultilevel"/>
    <w:tmpl w:val="421CA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81DE7"/>
    <w:multiLevelType w:val="hybridMultilevel"/>
    <w:tmpl w:val="B9269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2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IwNjACATNzCxMLJR2l4NTi4sz8PJACs1oAuKTY3SwAAAA="/>
  </w:docVars>
  <w:rsids>
    <w:rsidRoot w:val="00FC20DE"/>
    <w:rsid w:val="000001EF"/>
    <w:rsid w:val="00007322"/>
    <w:rsid w:val="00007728"/>
    <w:rsid w:val="00010461"/>
    <w:rsid w:val="00024584"/>
    <w:rsid w:val="00024730"/>
    <w:rsid w:val="00037515"/>
    <w:rsid w:val="00037674"/>
    <w:rsid w:val="00045407"/>
    <w:rsid w:val="00055E95"/>
    <w:rsid w:val="0007021F"/>
    <w:rsid w:val="0009773B"/>
    <w:rsid w:val="000B0A15"/>
    <w:rsid w:val="000B2BA5"/>
    <w:rsid w:val="000C3850"/>
    <w:rsid w:val="000F2F8C"/>
    <w:rsid w:val="000F59A2"/>
    <w:rsid w:val="0010006E"/>
    <w:rsid w:val="001045A8"/>
    <w:rsid w:val="00107D71"/>
    <w:rsid w:val="00114A91"/>
    <w:rsid w:val="001303C3"/>
    <w:rsid w:val="001427E1"/>
    <w:rsid w:val="0015155E"/>
    <w:rsid w:val="00163668"/>
    <w:rsid w:val="00164720"/>
    <w:rsid w:val="00171566"/>
    <w:rsid w:val="00173CAB"/>
    <w:rsid w:val="0017423F"/>
    <w:rsid w:val="00174676"/>
    <w:rsid w:val="001755A8"/>
    <w:rsid w:val="00184014"/>
    <w:rsid w:val="00192008"/>
    <w:rsid w:val="00195D6A"/>
    <w:rsid w:val="001A1845"/>
    <w:rsid w:val="001A521D"/>
    <w:rsid w:val="001C0E68"/>
    <w:rsid w:val="001C4B6F"/>
    <w:rsid w:val="001D0BF1"/>
    <w:rsid w:val="001E3120"/>
    <w:rsid w:val="001E79A6"/>
    <w:rsid w:val="001E7E0C"/>
    <w:rsid w:val="001F0BB0"/>
    <w:rsid w:val="001F4E6D"/>
    <w:rsid w:val="001F6140"/>
    <w:rsid w:val="00203573"/>
    <w:rsid w:val="0020597D"/>
    <w:rsid w:val="00207CCB"/>
    <w:rsid w:val="00213B4C"/>
    <w:rsid w:val="002253B0"/>
    <w:rsid w:val="00226A89"/>
    <w:rsid w:val="0023351E"/>
    <w:rsid w:val="00236D54"/>
    <w:rsid w:val="00237AA6"/>
    <w:rsid w:val="00241D8C"/>
    <w:rsid w:val="00241FDB"/>
    <w:rsid w:val="00243839"/>
    <w:rsid w:val="0024720C"/>
    <w:rsid w:val="00250CE7"/>
    <w:rsid w:val="00255167"/>
    <w:rsid w:val="002617AE"/>
    <w:rsid w:val="002638D0"/>
    <w:rsid w:val="00263A3D"/>
    <w:rsid w:val="002647D3"/>
    <w:rsid w:val="00271F6C"/>
    <w:rsid w:val="00275EAE"/>
    <w:rsid w:val="0027769A"/>
    <w:rsid w:val="00282366"/>
    <w:rsid w:val="00294998"/>
    <w:rsid w:val="00297F18"/>
    <w:rsid w:val="002A1945"/>
    <w:rsid w:val="002B2958"/>
    <w:rsid w:val="002B3FC8"/>
    <w:rsid w:val="002D23C5"/>
    <w:rsid w:val="002D2947"/>
    <w:rsid w:val="002D6137"/>
    <w:rsid w:val="002E7E61"/>
    <w:rsid w:val="002F05E5"/>
    <w:rsid w:val="002F254D"/>
    <w:rsid w:val="002F30E4"/>
    <w:rsid w:val="0030396A"/>
    <w:rsid w:val="0030640F"/>
    <w:rsid w:val="00307140"/>
    <w:rsid w:val="003108AB"/>
    <w:rsid w:val="00316DFF"/>
    <w:rsid w:val="003247FB"/>
    <w:rsid w:val="00325B57"/>
    <w:rsid w:val="003278EA"/>
    <w:rsid w:val="00335818"/>
    <w:rsid w:val="00336056"/>
    <w:rsid w:val="00340850"/>
    <w:rsid w:val="003544E1"/>
    <w:rsid w:val="0035651D"/>
    <w:rsid w:val="00366398"/>
    <w:rsid w:val="00367840"/>
    <w:rsid w:val="00377C0F"/>
    <w:rsid w:val="003A0632"/>
    <w:rsid w:val="003A074F"/>
    <w:rsid w:val="003A30E5"/>
    <w:rsid w:val="003A6ADF"/>
    <w:rsid w:val="003B3CEE"/>
    <w:rsid w:val="003B5928"/>
    <w:rsid w:val="003C3618"/>
    <w:rsid w:val="003D1289"/>
    <w:rsid w:val="003D380F"/>
    <w:rsid w:val="003D67B0"/>
    <w:rsid w:val="003E160D"/>
    <w:rsid w:val="003F1D5F"/>
    <w:rsid w:val="00402147"/>
    <w:rsid w:val="00405128"/>
    <w:rsid w:val="00406CFF"/>
    <w:rsid w:val="00416B25"/>
    <w:rsid w:val="00420592"/>
    <w:rsid w:val="00430C43"/>
    <w:rsid w:val="004319E0"/>
    <w:rsid w:val="00436C9F"/>
    <w:rsid w:val="0043788B"/>
    <w:rsid w:val="00437E8C"/>
    <w:rsid w:val="00440225"/>
    <w:rsid w:val="00442BAF"/>
    <w:rsid w:val="00446519"/>
    <w:rsid w:val="0044676E"/>
    <w:rsid w:val="00466F3B"/>
    <w:rsid w:val="004726BC"/>
    <w:rsid w:val="00474105"/>
    <w:rsid w:val="00480E6E"/>
    <w:rsid w:val="00486277"/>
    <w:rsid w:val="00494CF6"/>
    <w:rsid w:val="00495F8D"/>
    <w:rsid w:val="004A1FAE"/>
    <w:rsid w:val="004A2ACD"/>
    <w:rsid w:val="004A3004"/>
    <w:rsid w:val="004A324B"/>
    <w:rsid w:val="004A32FF"/>
    <w:rsid w:val="004A63C0"/>
    <w:rsid w:val="004B06EB"/>
    <w:rsid w:val="004B2840"/>
    <w:rsid w:val="004B6AD0"/>
    <w:rsid w:val="004C2D5D"/>
    <w:rsid w:val="004C33E1"/>
    <w:rsid w:val="004D2894"/>
    <w:rsid w:val="004D734E"/>
    <w:rsid w:val="004E01EB"/>
    <w:rsid w:val="004E2794"/>
    <w:rsid w:val="00507BE8"/>
    <w:rsid w:val="00510392"/>
    <w:rsid w:val="00510B61"/>
    <w:rsid w:val="00513E2A"/>
    <w:rsid w:val="0051417A"/>
    <w:rsid w:val="00514ABE"/>
    <w:rsid w:val="00520BCE"/>
    <w:rsid w:val="00544751"/>
    <w:rsid w:val="00561093"/>
    <w:rsid w:val="00566A35"/>
    <w:rsid w:val="0056701E"/>
    <w:rsid w:val="005740D7"/>
    <w:rsid w:val="005A0F26"/>
    <w:rsid w:val="005A1860"/>
    <w:rsid w:val="005A1B10"/>
    <w:rsid w:val="005A6850"/>
    <w:rsid w:val="005A76CE"/>
    <w:rsid w:val="005B1B1B"/>
    <w:rsid w:val="005C3762"/>
    <w:rsid w:val="005C5932"/>
    <w:rsid w:val="005D3CA7"/>
    <w:rsid w:val="005D4CC1"/>
    <w:rsid w:val="005E4EAD"/>
    <w:rsid w:val="005F4B91"/>
    <w:rsid w:val="005F55D2"/>
    <w:rsid w:val="005F7C69"/>
    <w:rsid w:val="00616AF7"/>
    <w:rsid w:val="0062312F"/>
    <w:rsid w:val="00625F2C"/>
    <w:rsid w:val="0063161C"/>
    <w:rsid w:val="00641401"/>
    <w:rsid w:val="006618E9"/>
    <w:rsid w:val="006717A5"/>
    <w:rsid w:val="006733CD"/>
    <w:rsid w:val="0068194B"/>
    <w:rsid w:val="006833C7"/>
    <w:rsid w:val="00692703"/>
    <w:rsid w:val="006A1962"/>
    <w:rsid w:val="006B489A"/>
    <w:rsid w:val="006B5C1E"/>
    <w:rsid w:val="006B5D48"/>
    <w:rsid w:val="006B7D7B"/>
    <w:rsid w:val="006C1A5E"/>
    <w:rsid w:val="006C2FD5"/>
    <w:rsid w:val="006D5CBD"/>
    <w:rsid w:val="006E1507"/>
    <w:rsid w:val="006E1667"/>
    <w:rsid w:val="006E1672"/>
    <w:rsid w:val="00712D8B"/>
    <w:rsid w:val="007273B7"/>
    <w:rsid w:val="00733E0A"/>
    <w:rsid w:val="0074403D"/>
    <w:rsid w:val="00746D44"/>
    <w:rsid w:val="007503F0"/>
    <w:rsid w:val="007538DC"/>
    <w:rsid w:val="00757803"/>
    <w:rsid w:val="00782CCA"/>
    <w:rsid w:val="0079206B"/>
    <w:rsid w:val="00796076"/>
    <w:rsid w:val="007A01C9"/>
    <w:rsid w:val="007C0566"/>
    <w:rsid w:val="007C606B"/>
    <w:rsid w:val="007D42B9"/>
    <w:rsid w:val="007E6A61"/>
    <w:rsid w:val="007F4715"/>
    <w:rsid w:val="007F4D9E"/>
    <w:rsid w:val="00801140"/>
    <w:rsid w:val="00801540"/>
    <w:rsid w:val="00803404"/>
    <w:rsid w:val="00834955"/>
    <w:rsid w:val="008357A5"/>
    <w:rsid w:val="00844855"/>
    <w:rsid w:val="00855B59"/>
    <w:rsid w:val="00860461"/>
    <w:rsid w:val="0086487C"/>
    <w:rsid w:val="00870B20"/>
    <w:rsid w:val="008764AB"/>
    <w:rsid w:val="008829F8"/>
    <w:rsid w:val="00885897"/>
    <w:rsid w:val="008A6538"/>
    <w:rsid w:val="008B68B7"/>
    <w:rsid w:val="008C7056"/>
    <w:rsid w:val="008D4324"/>
    <w:rsid w:val="008E7CAD"/>
    <w:rsid w:val="008F3B14"/>
    <w:rsid w:val="00901899"/>
    <w:rsid w:val="0090344B"/>
    <w:rsid w:val="00905715"/>
    <w:rsid w:val="00906F51"/>
    <w:rsid w:val="0091321E"/>
    <w:rsid w:val="00913946"/>
    <w:rsid w:val="0092726B"/>
    <w:rsid w:val="00931A3D"/>
    <w:rsid w:val="009361BA"/>
    <w:rsid w:val="009409FD"/>
    <w:rsid w:val="00944F78"/>
    <w:rsid w:val="009510E7"/>
    <w:rsid w:val="00952C89"/>
    <w:rsid w:val="009533AD"/>
    <w:rsid w:val="009571D8"/>
    <w:rsid w:val="009650EA"/>
    <w:rsid w:val="0097790C"/>
    <w:rsid w:val="0098506E"/>
    <w:rsid w:val="009A44CE"/>
    <w:rsid w:val="009B7B9B"/>
    <w:rsid w:val="009C0CA9"/>
    <w:rsid w:val="009C1DCC"/>
    <w:rsid w:val="009C4DFC"/>
    <w:rsid w:val="009D0EF3"/>
    <w:rsid w:val="009D25E6"/>
    <w:rsid w:val="009D44F8"/>
    <w:rsid w:val="009E3160"/>
    <w:rsid w:val="009E5B2F"/>
    <w:rsid w:val="009F1F42"/>
    <w:rsid w:val="009F220C"/>
    <w:rsid w:val="009F3B05"/>
    <w:rsid w:val="009F4931"/>
    <w:rsid w:val="00A13AD9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3F0B"/>
    <w:rsid w:val="00A97DB4"/>
    <w:rsid w:val="00AB1F11"/>
    <w:rsid w:val="00AB32F8"/>
    <w:rsid w:val="00AB3399"/>
    <w:rsid w:val="00AB610B"/>
    <w:rsid w:val="00AD360E"/>
    <w:rsid w:val="00AD40FB"/>
    <w:rsid w:val="00AD4294"/>
    <w:rsid w:val="00AD782D"/>
    <w:rsid w:val="00AE7650"/>
    <w:rsid w:val="00B10EBE"/>
    <w:rsid w:val="00B16680"/>
    <w:rsid w:val="00B22F8A"/>
    <w:rsid w:val="00B236F1"/>
    <w:rsid w:val="00B40371"/>
    <w:rsid w:val="00B4796D"/>
    <w:rsid w:val="00B50F99"/>
    <w:rsid w:val="00B51D1B"/>
    <w:rsid w:val="00B52EFF"/>
    <w:rsid w:val="00B540F4"/>
    <w:rsid w:val="00B563CB"/>
    <w:rsid w:val="00B60FD0"/>
    <w:rsid w:val="00B622DF"/>
    <w:rsid w:val="00B6332A"/>
    <w:rsid w:val="00B81760"/>
    <w:rsid w:val="00B8494C"/>
    <w:rsid w:val="00B84C28"/>
    <w:rsid w:val="00BA1546"/>
    <w:rsid w:val="00BA48C0"/>
    <w:rsid w:val="00BB4E51"/>
    <w:rsid w:val="00BB6F43"/>
    <w:rsid w:val="00BC24EE"/>
    <w:rsid w:val="00BD431F"/>
    <w:rsid w:val="00BE423E"/>
    <w:rsid w:val="00BF61AC"/>
    <w:rsid w:val="00C14F75"/>
    <w:rsid w:val="00C2392E"/>
    <w:rsid w:val="00C47FA6"/>
    <w:rsid w:val="00C5659E"/>
    <w:rsid w:val="00C57FC6"/>
    <w:rsid w:val="00C66A7D"/>
    <w:rsid w:val="00C779DA"/>
    <w:rsid w:val="00C814F7"/>
    <w:rsid w:val="00CA4B4D"/>
    <w:rsid w:val="00CB35C3"/>
    <w:rsid w:val="00CD323D"/>
    <w:rsid w:val="00CE36F3"/>
    <w:rsid w:val="00CE4030"/>
    <w:rsid w:val="00CE64B3"/>
    <w:rsid w:val="00CF1A49"/>
    <w:rsid w:val="00D0630C"/>
    <w:rsid w:val="00D16319"/>
    <w:rsid w:val="00D16CC4"/>
    <w:rsid w:val="00D243A9"/>
    <w:rsid w:val="00D305E5"/>
    <w:rsid w:val="00D37CD3"/>
    <w:rsid w:val="00D4018E"/>
    <w:rsid w:val="00D43ED5"/>
    <w:rsid w:val="00D46B41"/>
    <w:rsid w:val="00D61658"/>
    <w:rsid w:val="00D66A52"/>
    <w:rsid w:val="00D66EFA"/>
    <w:rsid w:val="00D7264E"/>
    <w:rsid w:val="00D72A2D"/>
    <w:rsid w:val="00D82616"/>
    <w:rsid w:val="00D847E5"/>
    <w:rsid w:val="00D91CB9"/>
    <w:rsid w:val="00D92641"/>
    <w:rsid w:val="00D9521A"/>
    <w:rsid w:val="00DA3914"/>
    <w:rsid w:val="00DA59AA"/>
    <w:rsid w:val="00DA7D32"/>
    <w:rsid w:val="00DB239D"/>
    <w:rsid w:val="00DB6915"/>
    <w:rsid w:val="00DB7E1E"/>
    <w:rsid w:val="00DC1B78"/>
    <w:rsid w:val="00DC2A2F"/>
    <w:rsid w:val="00DC600B"/>
    <w:rsid w:val="00DE0FAA"/>
    <w:rsid w:val="00DE136D"/>
    <w:rsid w:val="00DE6534"/>
    <w:rsid w:val="00DE75A5"/>
    <w:rsid w:val="00DF4D6C"/>
    <w:rsid w:val="00E01923"/>
    <w:rsid w:val="00E14498"/>
    <w:rsid w:val="00E2397A"/>
    <w:rsid w:val="00E254DB"/>
    <w:rsid w:val="00E255B4"/>
    <w:rsid w:val="00E300FC"/>
    <w:rsid w:val="00E362DB"/>
    <w:rsid w:val="00E51D08"/>
    <w:rsid w:val="00E5632B"/>
    <w:rsid w:val="00E70240"/>
    <w:rsid w:val="00E71E6B"/>
    <w:rsid w:val="00E81CC5"/>
    <w:rsid w:val="00E85A87"/>
    <w:rsid w:val="00E85B4A"/>
    <w:rsid w:val="00E9528E"/>
    <w:rsid w:val="00EA5099"/>
    <w:rsid w:val="00EB02D1"/>
    <w:rsid w:val="00EB095A"/>
    <w:rsid w:val="00EC1351"/>
    <w:rsid w:val="00EC4CBF"/>
    <w:rsid w:val="00ED215B"/>
    <w:rsid w:val="00EE2CA8"/>
    <w:rsid w:val="00EF17E8"/>
    <w:rsid w:val="00EF51D9"/>
    <w:rsid w:val="00F04F30"/>
    <w:rsid w:val="00F12DFE"/>
    <w:rsid w:val="00F130DD"/>
    <w:rsid w:val="00F24884"/>
    <w:rsid w:val="00F260A0"/>
    <w:rsid w:val="00F476C4"/>
    <w:rsid w:val="00F503BB"/>
    <w:rsid w:val="00F53DD3"/>
    <w:rsid w:val="00F617D3"/>
    <w:rsid w:val="00F61DF9"/>
    <w:rsid w:val="00F81960"/>
    <w:rsid w:val="00F83FB6"/>
    <w:rsid w:val="00F8769D"/>
    <w:rsid w:val="00F9350C"/>
    <w:rsid w:val="00F94EB5"/>
    <w:rsid w:val="00F9624D"/>
    <w:rsid w:val="00FB31C1"/>
    <w:rsid w:val="00FB58F2"/>
    <w:rsid w:val="00FC20DE"/>
    <w:rsid w:val="00FC6AEA"/>
    <w:rsid w:val="00FD3D13"/>
    <w:rsid w:val="00FE3CC9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4F7EF"/>
  <w15:chartTrackingRefBased/>
  <w15:docId w15:val="{49D16D63-E7D6-448A-9250-A4B4541D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wo_Oriel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2277FE84C945FDA2348CA8A3709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E11A-4AED-45D9-AB71-A02F6173D43A}"/>
      </w:docPartPr>
      <w:docPartBody>
        <w:p w:rsidR="00FC2F2D" w:rsidRDefault="002D2BE4">
          <w:pPr>
            <w:pStyle w:val="2A2277FE84C945FDA2348CA8A3709BD2"/>
          </w:pPr>
          <w:r w:rsidRPr="00CF1A49">
            <w:t>·</w:t>
          </w:r>
        </w:p>
      </w:docPartBody>
    </w:docPart>
    <w:docPart>
      <w:docPartPr>
        <w:name w:val="064EE3AEC8944BB79EE3DEE268BC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15E76-066D-45E5-B4DD-B684FD8A5452}"/>
      </w:docPartPr>
      <w:docPartBody>
        <w:p w:rsidR="00FC2F2D" w:rsidRDefault="002D2BE4">
          <w:pPr>
            <w:pStyle w:val="064EE3AEC8944BB79EE3DEE268BC5E06"/>
          </w:pPr>
          <w:r w:rsidRPr="00CF1A49">
            <w:t>·</w:t>
          </w:r>
        </w:p>
      </w:docPartBody>
    </w:docPart>
    <w:docPart>
      <w:docPartPr>
        <w:name w:val="AD92FE91D35D4700A80CCD69B7162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854F75-237C-4FD0-BEE0-AEEEA50F7396}"/>
      </w:docPartPr>
      <w:docPartBody>
        <w:p w:rsidR="00FC2F2D" w:rsidRDefault="002D2BE4">
          <w:pPr>
            <w:pStyle w:val="AD92FE91D35D4700A80CCD69B7162484"/>
          </w:pPr>
          <w:r w:rsidRPr="00CF1A49">
            <w:t>Experience</w:t>
          </w:r>
        </w:p>
      </w:docPartBody>
    </w:docPart>
    <w:docPart>
      <w:docPartPr>
        <w:name w:val="78958486DA0F448A9093AE4C47109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86B55-23FE-4FA6-B2AC-996DCDD771CE}"/>
      </w:docPartPr>
      <w:docPartBody>
        <w:p w:rsidR="00FC2F2D" w:rsidRDefault="002D2BE4">
          <w:pPr>
            <w:pStyle w:val="78958486DA0F448A9093AE4C47109361"/>
          </w:pPr>
          <w:r w:rsidRPr="00CF1A49">
            <w:t>Education</w:t>
          </w:r>
        </w:p>
      </w:docPartBody>
    </w:docPart>
    <w:docPart>
      <w:docPartPr>
        <w:name w:val="BEA6DE63301C4C7588DB347AD671B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BE353-F8B9-4DC8-BF27-FC1D0F618172}"/>
      </w:docPartPr>
      <w:docPartBody>
        <w:p w:rsidR="00FC2F2D" w:rsidRDefault="002D2BE4">
          <w:pPr>
            <w:pStyle w:val="BEA6DE63301C4C7588DB347AD671BFD5"/>
          </w:pPr>
          <w:r w:rsidRPr="00CF1A49">
            <w:t>Skills</w:t>
          </w:r>
        </w:p>
      </w:docPartBody>
    </w:docPart>
    <w:docPart>
      <w:docPartPr>
        <w:name w:val="449F04453E604178A85A307D28FB6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E9254-319A-47CF-BA75-A5CDF6B42BE3}"/>
      </w:docPartPr>
      <w:docPartBody>
        <w:p w:rsidR="00FC2F2D" w:rsidRDefault="002D2BE4">
          <w:pPr>
            <w:pStyle w:val="449F04453E604178A85A307D28FB6D10"/>
          </w:pPr>
          <w:r w:rsidRPr="00CF1A49">
            <w:t>Activities</w:t>
          </w:r>
        </w:p>
      </w:docPartBody>
    </w:docPart>
    <w:docPart>
      <w:docPartPr>
        <w:name w:val="410E69BF902E4EE69E738B1A6C2B4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BB16-17ED-4748-AF55-0BF5CF19214F}"/>
      </w:docPartPr>
      <w:docPartBody>
        <w:p w:rsidR="008A7C77" w:rsidRDefault="00AB648A" w:rsidP="00AB648A">
          <w:pPr>
            <w:pStyle w:val="410E69BF902E4EE69E738B1A6C2B4FA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AF"/>
    <w:rsid w:val="002D2BE4"/>
    <w:rsid w:val="004225AF"/>
    <w:rsid w:val="008A7C77"/>
    <w:rsid w:val="00A32233"/>
    <w:rsid w:val="00AB648A"/>
    <w:rsid w:val="00C53DA9"/>
    <w:rsid w:val="00F90D96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6AEB2281444BBFBE1A5FDA383D2C71">
    <w:name w:val="626AEB2281444BBFBE1A5FDA383D2C7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A649F0C86E04F0AB5C2DA053695851F">
    <w:name w:val="EA649F0C86E04F0AB5C2DA053695851F"/>
  </w:style>
  <w:style w:type="paragraph" w:customStyle="1" w:styleId="1E887D80DB0845148AA4F2C4A7F437C6">
    <w:name w:val="1E887D80DB0845148AA4F2C4A7F437C6"/>
  </w:style>
  <w:style w:type="paragraph" w:customStyle="1" w:styleId="2A2277FE84C945FDA2348CA8A3709BD2">
    <w:name w:val="2A2277FE84C945FDA2348CA8A3709BD2"/>
  </w:style>
  <w:style w:type="paragraph" w:customStyle="1" w:styleId="1B5F4834D9B641C7AD3272547470751D">
    <w:name w:val="1B5F4834D9B641C7AD3272547470751D"/>
  </w:style>
  <w:style w:type="paragraph" w:customStyle="1" w:styleId="7CFE7DA9585A47D7B4005D002BAF890E">
    <w:name w:val="7CFE7DA9585A47D7B4005D002BAF890E"/>
  </w:style>
  <w:style w:type="paragraph" w:customStyle="1" w:styleId="3EDBDA5F661B4433A1C75074E23923D0">
    <w:name w:val="3EDBDA5F661B4433A1C75074E23923D0"/>
  </w:style>
  <w:style w:type="paragraph" w:customStyle="1" w:styleId="D637B87C029B46D1B657090DBCF1D352">
    <w:name w:val="D637B87C029B46D1B657090DBCF1D352"/>
  </w:style>
  <w:style w:type="paragraph" w:customStyle="1" w:styleId="064EE3AEC8944BB79EE3DEE268BC5E06">
    <w:name w:val="064EE3AEC8944BB79EE3DEE268BC5E06"/>
  </w:style>
  <w:style w:type="paragraph" w:customStyle="1" w:styleId="E80C779141D24582BBCC93A8760BA856">
    <w:name w:val="E80C779141D24582BBCC93A8760BA856"/>
  </w:style>
  <w:style w:type="paragraph" w:customStyle="1" w:styleId="5420FCE654A344488C24EE9C1AC66578">
    <w:name w:val="5420FCE654A344488C24EE9C1AC66578"/>
  </w:style>
  <w:style w:type="paragraph" w:customStyle="1" w:styleId="AD92FE91D35D4700A80CCD69B7162484">
    <w:name w:val="AD92FE91D35D4700A80CCD69B7162484"/>
  </w:style>
  <w:style w:type="paragraph" w:customStyle="1" w:styleId="2F74B741C31D47DA879B419A0CAE8351">
    <w:name w:val="2F74B741C31D47DA879B419A0CAE8351"/>
  </w:style>
  <w:style w:type="paragraph" w:customStyle="1" w:styleId="B3CD28C0D45E4C3B8771821A69886394">
    <w:name w:val="B3CD28C0D45E4C3B8771821A69886394"/>
  </w:style>
  <w:style w:type="paragraph" w:customStyle="1" w:styleId="1221D7CE95034EF78E3D6D4811B9E28E">
    <w:name w:val="1221D7CE95034EF78E3D6D4811B9E28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901A6BFCD874A0982F8ABAD5F783D5B">
    <w:name w:val="8901A6BFCD874A0982F8ABAD5F783D5B"/>
  </w:style>
  <w:style w:type="paragraph" w:customStyle="1" w:styleId="8769B959A2D04EA3832D8D8B0DBB02EA">
    <w:name w:val="8769B959A2D04EA3832D8D8B0DBB02EA"/>
  </w:style>
  <w:style w:type="paragraph" w:customStyle="1" w:styleId="B9B62BE8FAFE49E484B8B20CDBB4B127">
    <w:name w:val="B9B62BE8FAFE49E484B8B20CDBB4B127"/>
  </w:style>
  <w:style w:type="paragraph" w:customStyle="1" w:styleId="7F527EE4601D4D109B7A9F40AF766464">
    <w:name w:val="7F527EE4601D4D109B7A9F40AF766464"/>
  </w:style>
  <w:style w:type="paragraph" w:customStyle="1" w:styleId="23032E9B37B44732BFE2A87AF59B498A">
    <w:name w:val="23032E9B37B44732BFE2A87AF59B498A"/>
  </w:style>
  <w:style w:type="paragraph" w:customStyle="1" w:styleId="9AF86D8B1A264209954F9AFFED67D28D">
    <w:name w:val="9AF86D8B1A264209954F9AFFED67D28D"/>
  </w:style>
  <w:style w:type="paragraph" w:customStyle="1" w:styleId="DF9FC33AB3514132975FC957950107A1">
    <w:name w:val="DF9FC33AB3514132975FC957950107A1"/>
  </w:style>
  <w:style w:type="paragraph" w:customStyle="1" w:styleId="78958486DA0F448A9093AE4C47109361">
    <w:name w:val="78958486DA0F448A9093AE4C47109361"/>
  </w:style>
  <w:style w:type="paragraph" w:customStyle="1" w:styleId="EB2FC86BFF6343D8A83993E8C1E68F4E">
    <w:name w:val="EB2FC86BFF6343D8A83993E8C1E68F4E"/>
  </w:style>
  <w:style w:type="paragraph" w:customStyle="1" w:styleId="873BC5BB042B499C85DD875E43919AE5">
    <w:name w:val="873BC5BB042B499C85DD875E43919AE5"/>
  </w:style>
  <w:style w:type="paragraph" w:customStyle="1" w:styleId="BDDC39CF695A4BDAAA2BBC3ABF00093C">
    <w:name w:val="BDDC39CF695A4BDAAA2BBC3ABF00093C"/>
  </w:style>
  <w:style w:type="paragraph" w:customStyle="1" w:styleId="5F5A65293B41415D8AA9EE64BA708F39">
    <w:name w:val="5F5A65293B41415D8AA9EE64BA708F39"/>
  </w:style>
  <w:style w:type="paragraph" w:customStyle="1" w:styleId="605673643E3644AEBF270D0FA01EE08C">
    <w:name w:val="605673643E3644AEBF270D0FA01EE08C"/>
  </w:style>
  <w:style w:type="paragraph" w:customStyle="1" w:styleId="8F69504593524CC9B7EB0574E17931F1">
    <w:name w:val="8F69504593524CC9B7EB0574E17931F1"/>
  </w:style>
  <w:style w:type="paragraph" w:customStyle="1" w:styleId="60070115010A481FAB54154743618BCB">
    <w:name w:val="60070115010A481FAB54154743618BCB"/>
  </w:style>
  <w:style w:type="paragraph" w:customStyle="1" w:styleId="ADD58B1F16FB410CBF417045D9E5F5A6">
    <w:name w:val="ADD58B1F16FB410CBF417045D9E5F5A6"/>
  </w:style>
  <w:style w:type="paragraph" w:customStyle="1" w:styleId="C95F5116B3264DB38386D3280F936463">
    <w:name w:val="C95F5116B3264DB38386D3280F936463"/>
  </w:style>
  <w:style w:type="paragraph" w:customStyle="1" w:styleId="21816CB4A9284817AD907CFA6718E1CC">
    <w:name w:val="21816CB4A9284817AD907CFA6718E1CC"/>
  </w:style>
  <w:style w:type="paragraph" w:customStyle="1" w:styleId="BEA6DE63301C4C7588DB347AD671BFD5">
    <w:name w:val="BEA6DE63301C4C7588DB347AD671BFD5"/>
  </w:style>
  <w:style w:type="paragraph" w:customStyle="1" w:styleId="8481B02C9AB14966A549A407807FB7DE">
    <w:name w:val="8481B02C9AB14966A549A407807FB7DE"/>
  </w:style>
  <w:style w:type="paragraph" w:customStyle="1" w:styleId="7D81108ED05B4CA3B597A81E17DA705F">
    <w:name w:val="7D81108ED05B4CA3B597A81E17DA705F"/>
  </w:style>
  <w:style w:type="paragraph" w:customStyle="1" w:styleId="0127726BF1624A04B9B88D473C8EAF30">
    <w:name w:val="0127726BF1624A04B9B88D473C8EAF30"/>
  </w:style>
  <w:style w:type="paragraph" w:customStyle="1" w:styleId="63EE2FDFA44A410F9CF1CDE5D7E74E96">
    <w:name w:val="63EE2FDFA44A410F9CF1CDE5D7E74E96"/>
  </w:style>
  <w:style w:type="paragraph" w:customStyle="1" w:styleId="8D71E790FC25454B8FFEFB28086AAB2E">
    <w:name w:val="8D71E790FC25454B8FFEFB28086AAB2E"/>
  </w:style>
  <w:style w:type="paragraph" w:customStyle="1" w:styleId="449F04453E604178A85A307D28FB6D10">
    <w:name w:val="449F04453E604178A85A307D28FB6D10"/>
  </w:style>
  <w:style w:type="paragraph" w:customStyle="1" w:styleId="E5A6F59CAA704FF7A4A5FDC97DC2B70D">
    <w:name w:val="E5A6F59CAA704FF7A4A5FDC97DC2B70D"/>
  </w:style>
  <w:style w:type="paragraph" w:customStyle="1" w:styleId="180529CEF2E341E2AAC5E7A3E7564AD4">
    <w:name w:val="180529CEF2E341E2AAC5E7A3E7564AD4"/>
    <w:rsid w:val="004225AF"/>
  </w:style>
  <w:style w:type="paragraph" w:customStyle="1" w:styleId="410E69BF902E4EE69E738B1A6C2B4FA9">
    <w:name w:val="410E69BF902E4EE69E738B1A6C2B4FA9"/>
    <w:rsid w:val="00AB6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72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Two_Oriel</dc:creator>
  <cp:keywords/>
  <dc:description/>
  <cp:lastModifiedBy>Conrad Thiele</cp:lastModifiedBy>
  <cp:revision>8</cp:revision>
  <cp:lastPrinted>2018-06-07T09:18:00Z</cp:lastPrinted>
  <dcterms:created xsi:type="dcterms:W3CDTF">2019-04-18T00:01:00Z</dcterms:created>
  <dcterms:modified xsi:type="dcterms:W3CDTF">2019-04-18T01:13:00Z</dcterms:modified>
  <cp:category/>
</cp:coreProperties>
</file>